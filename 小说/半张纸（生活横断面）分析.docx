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768B" w:rsidRPr="00FC3711" w:rsidRDefault="0005768B" w:rsidP="00FC3711">
      <w:pPr>
        <w:ind w:firstLineChars="1150" w:firstLine="5060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半张纸</w:t>
      </w:r>
    </w:p>
    <w:p w:rsidR="0005768B" w:rsidRPr="00FC3711" w:rsidRDefault="0005768B" w:rsidP="004640B7">
      <w:pPr>
        <w:tabs>
          <w:tab w:val="left" w:pos="10440"/>
        </w:tabs>
        <w:ind w:firstLineChars="200" w:firstLine="880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最后一辆搬运车离去了；那位帽子上戴着黑纱的年轻房客还在空房子里徘徊，看看是否有什么东西遗漏了。没有，没有什么东西遗漏，没有什么了。他走到走廊上，决定再也不去回想他在这寓所中所遭遇的一切。但是在墙上，在电话机旁，</w:t>
      </w:r>
      <w:r w:rsidRPr="004640B7">
        <w:rPr>
          <w:rFonts w:ascii="Arial" w:hAnsi="Arial" w:cs="Arial" w:hint="eastAsia"/>
          <w:color w:val="0000FF"/>
          <w:sz w:val="44"/>
          <w:szCs w:val="44"/>
          <w:shd w:val="clear" w:color="auto" w:fill="FFFFFF"/>
        </w:rPr>
        <w:t>有一张涂满字迹的小纸头。上面所记的字是好多种笔迹写的；有些很容易辨认，是用黑黑的墨水写的，有些是用黑、红和蓝铅笔草草写成的。这里记录了短短两年间全部美丽的罗曼史。他决心要忘却的一切都记录在这张纸上</w:t>
      </w:r>
      <w:r w:rsidRPr="004640B7">
        <w:rPr>
          <w:rFonts w:ascii="Arial" w:hAnsi="Arial" w:cs="Arial"/>
          <w:color w:val="0000FF"/>
          <w:sz w:val="44"/>
          <w:szCs w:val="44"/>
          <w:shd w:val="clear" w:color="auto" w:fill="FFFFFF"/>
        </w:rPr>
        <w:t>——</w:t>
      </w:r>
      <w:r w:rsidRPr="004640B7">
        <w:rPr>
          <w:rFonts w:ascii="Arial" w:hAnsi="Arial" w:cs="Arial" w:hint="eastAsia"/>
          <w:color w:val="0000FF"/>
          <w:sz w:val="44"/>
          <w:szCs w:val="44"/>
          <w:shd w:val="clear" w:color="auto" w:fill="FFFFFF"/>
        </w:rPr>
        <w:t>半张小纸上的一段人生事迹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他取下这张小纸。这是一张淡黄色有光泽的便条纸。他将它铺平在起居室的壁炉架上，俯下身去，开始读起来。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首先是她的名字：艾丽丝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他所知道的名字中最美丽的一个，因为这是他爱人的名字。旁边是一个电话号码，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15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，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11——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看起来像是教堂唱诗牌上圣诗的号码。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下面潦草地写着：银行，这里是他工作的所在，对他说来这神圣的工作意味着面包、住所和家庭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也就是生活的基础。有条粗粗的黑线划去了那电话号码，因为银行倒闭了，他在短时期的焦虑之后又找到了另一个工作。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接着是出租马车行和鲜花店，那时他们已订婚了，而且他手头很宽裕。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家具行，室内装饰商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这些人布置了他们这寓所。搬运车行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他们搬进来了。歌剧院售票处，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50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，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50——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他们新婚，星期日夜晚常去看歌剧。在那里度过的时光是最愉快的。他们静静地坐着，心灵沉醉在舞台上神话境域的美及和谐里。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接着是一个男子的名字（已经被划掉了），一个曾经飞黄腾达的朋友，但是由于事业兴隆冲昏了头脑，以致又潦倒到无可救药的地步，不得不远走他乡。荣华富贵不过是过眼烟云罢了。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现在这对新婚夫妇的生活中出现了一个新东西。一个女子的铅笔笔迹写的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“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修女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”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。什么修女？哦，那个穿着灰色长袍、有着亲切和蔼的面貌的人，她总是那么温柔地到来，不经过起居室，而直接从走廊进入卧室。她的名字下面是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L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医生。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名单上第一次出现了一位亲戚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母亲。这是他的岳母。她一直小心地躲开，不来打扰这新婚的一对。但现在她受到他们的邀请，很快乐地来了，因为他们需要她。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以后是红蓝铅笔写的项目。佣工介绍所，女仆走了，必须再找一个。药房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哼，情况开始不妙了。牛奶厂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订牛奶了，消毒牛奶。杂货铺，肉铺等等，家务事都得用电话办理了。是这家女主人不在了吗？不，她生产了。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下面的项目他已无法辨认，因为他眼前一切都模糊了，就像溺死的人透过海水看到的那样。这里用清楚的黑体字记载着：承办人。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在后面的括号里写着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“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埋葬事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”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。这已足以说明一切！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>——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一个大的和一个小的棺材。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埋葬了，再也没有什么了。一切都归于泥土，这是一切肉体的归宿。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他拿起这淡黄色的小纸，吻了吻，仔细地将它折好，放进胸前的衣袋里。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</w:t>
      </w:r>
      <w:r w:rsidRPr="004640B7">
        <w:rPr>
          <w:rFonts w:ascii="Arial" w:hAnsi="Arial" w:cs="Arial" w:hint="eastAsia"/>
          <w:b/>
          <w:color w:val="FF0000"/>
          <w:sz w:val="44"/>
          <w:szCs w:val="44"/>
          <w:u w:val="single"/>
          <w:shd w:val="clear" w:color="auto" w:fill="FFFFFF"/>
        </w:rPr>
        <w:t>在这两分钟里他重又度过了他一生中的两年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。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  <w:r w:rsidRPr="00FC3711">
        <w:rPr>
          <w:rFonts w:ascii="Arial" w:hAnsi="Arial" w:cs="Arial"/>
          <w:color w:val="111111"/>
          <w:sz w:val="44"/>
          <w:szCs w:val="44"/>
          <w:shd w:val="clear" w:color="auto" w:fill="FFFFFF"/>
        </w:rPr>
        <w:br/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 xml:space="preserve">　　</w:t>
      </w:r>
      <w:r w:rsidRPr="004640B7">
        <w:rPr>
          <w:rFonts w:ascii="Arial" w:hAnsi="Arial" w:cs="Arial" w:hint="eastAsia"/>
          <w:color w:val="0000FF"/>
          <w:sz w:val="44"/>
          <w:szCs w:val="44"/>
          <w:shd w:val="clear" w:color="auto" w:fill="FFFFFF"/>
        </w:rPr>
        <w:t>但是他走出去时并不是垂头丧气的。相反地，他高高地抬起了头，像是个骄傲的快乐的人。因为他知道他已经尝到一些生活所能赐予人的最大的幸福。有很多人，可惜，连这一点也没有得到过</w:t>
      </w:r>
      <w:r w:rsidRPr="00FC3711">
        <w:rPr>
          <w:rFonts w:ascii="Arial" w:hAnsi="Arial" w:cs="Arial" w:hint="eastAsia"/>
          <w:color w:val="111111"/>
          <w:sz w:val="44"/>
          <w:szCs w:val="44"/>
          <w:shd w:val="clear" w:color="auto" w:fill="FFFFFF"/>
        </w:rPr>
        <w:t>。</w:t>
      </w:r>
    </w:p>
    <w:p w:rsidR="0005768B" w:rsidRPr="00FC3711" w:rsidRDefault="0005768B">
      <w:pPr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</w:p>
    <w:p w:rsidR="0005768B" w:rsidRPr="00FC3711" w:rsidRDefault="0005768B">
      <w:pPr>
        <w:rPr>
          <w:rFonts w:ascii="Arial" w:hAnsi="Arial" w:cs="Arial"/>
          <w:color w:val="111111"/>
          <w:sz w:val="44"/>
          <w:szCs w:val="44"/>
        </w:rPr>
      </w:pPr>
    </w:p>
    <w:sectPr w:rsidR="0005768B" w:rsidRPr="00FC3711" w:rsidSect="00D3040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68B" w:rsidRDefault="0005768B">
      <w:r>
        <w:separator/>
      </w:r>
    </w:p>
  </w:endnote>
  <w:endnote w:type="continuationSeparator" w:id="0">
    <w:p w:rsidR="0005768B" w:rsidRDefault="00057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68B" w:rsidRDefault="0005768B">
      <w:r>
        <w:separator/>
      </w:r>
    </w:p>
  </w:footnote>
  <w:footnote w:type="continuationSeparator" w:id="0">
    <w:p w:rsidR="0005768B" w:rsidRDefault="000576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68B" w:rsidRDefault="0005768B" w:rsidP="00FC3711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1FD04A1"/>
    <w:rsid w:val="0005768B"/>
    <w:rsid w:val="00184C0C"/>
    <w:rsid w:val="004640B7"/>
    <w:rsid w:val="00903B71"/>
    <w:rsid w:val="00D3040F"/>
    <w:rsid w:val="00FC3711"/>
    <w:rsid w:val="21FD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0F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3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3B16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3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3B16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188</Words>
  <Characters>1072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半张纸</dc:title>
  <dc:subject/>
  <dc:creator>Administrator</dc:creator>
  <cp:keywords/>
  <dc:description/>
  <cp:lastModifiedBy>Sky123.Org</cp:lastModifiedBy>
  <cp:revision>2</cp:revision>
  <dcterms:created xsi:type="dcterms:W3CDTF">2016-11-23T01:34:00Z</dcterms:created>
  <dcterms:modified xsi:type="dcterms:W3CDTF">2016-11-23T01:34:00Z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